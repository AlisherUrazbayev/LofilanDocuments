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1"/>
        <w:gridCol w:w="5949"/>
        <w:gridCol w:w="1428"/>
      </w:tblGrid>
      <w:tr w:rsidR="002B07CD" w14:paraId="460EB9B5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3BCAA6B3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686A0355" w14:textId="77777777" w:rsidR="002B07CD" w:rsidRDefault="002B07CD">
            <w:pPr>
              <w:pStyle w:val="Standard1"/>
            </w:pPr>
          </w:p>
        </w:tc>
      </w:tr>
      <w:tr w:rsidR="002B07CD" w14:paraId="60CBA1E3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3DF728D3" w14:textId="010463AB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A97C64">
              <w:rPr>
                <w:b/>
                <w:sz w:val="40"/>
              </w:rPr>
              <w:t xml:space="preserve"> T16</w:t>
            </w:r>
          </w:p>
        </w:tc>
        <w:tc>
          <w:tcPr>
            <w:tcW w:w="0" w:type="auto"/>
            <w:shd w:val="pct10" w:color="auto" w:fill="auto"/>
          </w:tcPr>
          <w:p w14:paraId="4DE5F8D9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A8880A4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1BBC4F5" w14:textId="0FBC77D1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A97C64">
              <w:rPr>
                <w:b/>
                <w:sz w:val="36"/>
                <w:szCs w:val="36"/>
              </w:rPr>
              <w:t>1</w:t>
            </w:r>
          </w:p>
          <w:p w14:paraId="0B7FB962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DF797EE" w14:textId="641FDEF5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A97C64">
              <w:rPr>
                <w:b/>
                <w:sz w:val="24"/>
              </w:rPr>
              <w:t xml:space="preserve"> 10/12/20</w:t>
            </w:r>
          </w:p>
          <w:p w14:paraId="5E8C4932" w14:textId="06B9C3B2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A97C64">
              <w:rPr>
                <w:b/>
                <w:sz w:val="24"/>
              </w:rPr>
              <w:t xml:space="preserve"> 12:00 PM</w:t>
            </w:r>
          </w:p>
          <w:p w14:paraId="46E0E4CC" w14:textId="0E08DA0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A97C64">
              <w:rPr>
                <w:b/>
                <w:sz w:val="24"/>
              </w:rPr>
              <w:t xml:space="preserve"> Blackboard Collaborate</w:t>
            </w:r>
          </w:p>
        </w:tc>
        <w:tc>
          <w:tcPr>
            <w:tcW w:w="1428" w:type="dxa"/>
            <w:shd w:val="pct10" w:color="auto" w:fill="auto"/>
          </w:tcPr>
          <w:p w14:paraId="3CB63396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4E5D44A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00DE9B4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24BA4788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F0E7946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694F5D46" w14:textId="77777777" w:rsidR="002B07CD" w:rsidRDefault="002B07CD">
            <w:pPr>
              <w:pStyle w:val="Standard1"/>
            </w:pPr>
          </w:p>
        </w:tc>
      </w:tr>
      <w:tr w:rsidR="002B07CD" w14:paraId="0C18EF33" w14:textId="77777777" w:rsidTr="00A245F2">
        <w:trPr>
          <w:trHeight w:val="465"/>
        </w:trPr>
        <w:tc>
          <w:tcPr>
            <w:tcW w:w="0" w:type="auto"/>
            <w:gridSpan w:val="2"/>
          </w:tcPr>
          <w:p w14:paraId="195704F9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3A6692C2" w14:textId="77777777" w:rsidR="002B07CD" w:rsidRDefault="002B07CD">
            <w:pPr>
              <w:pStyle w:val="Standard1"/>
            </w:pPr>
          </w:p>
        </w:tc>
      </w:tr>
      <w:tr w:rsidR="002B07CD" w14:paraId="79C6977B" w14:textId="77777777" w:rsidTr="00A245F2">
        <w:trPr>
          <w:trHeight w:val="981"/>
        </w:trPr>
        <w:tc>
          <w:tcPr>
            <w:tcW w:w="0" w:type="auto"/>
          </w:tcPr>
          <w:p w14:paraId="339D3F62" w14:textId="77777777" w:rsidR="002B07CD" w:rsidRDefault="002B07CD">
            <w:bookmarkStart w:id="3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329573DC" w14:textId="21B4CFC2" w:rsidR="002B07CD" w:rsidRDefault="002B07CD">
            <w:pPr>
              <w:pStyle w:val="Standard1"/>
            </w:pPr>
            <w:r>
              <w:t>Team member 1</w:t>
            </w:r>
            <w:r w:rsidR="00A97C64">
              <w:t>:</w:t>
            </w:r>
            <w:r>
              <w:t xml:space="preserve"> </w:t>
            </w:r>
            <w:r w:rsidR="00A97C64">
              <w:rPr>
                <w:sz w:val="22"/>
                <w:szCs w:val="22"/>
              </w:rPr>
              <w:t xml:space="preserve">Yevhenii Zalizniak             </w:t>
            </w:r>
            <w:r>
              <w:t xml:space="preserve">                                   </w:t>
            </w:r>
          </w:p>
          <w:p w14:paraId="2A8A8FEC" w14:textId="7B2A8149" w:rsidR="002B07CD" w:rsidRDefault="002B07CD" w:rsidP="00275E67">
            <w:pPr>
              <w:pStyle w:val="Standard1"/>
            </w:pPr>
            <w:r>
              <w:t xml:space="preserve">Team member 2: </w:t>
            </w:r>
            <w:r w:rsidR="00A97C64">
              <w:rPr>
                <w:sz w:val="22"/>
                <w:szCs w:val="22"/>
              </w:rPr>
              <w:t xml:space="preserve">Alisher Urazbayev              </w:t>
            </w:r>
            <w:r>
              <w:t xml:space="preserve">                                      </w:t>
            </w:r>
          </w:p>
          <w:p w14:paraId="20C011C6" w14:textId="31E0D33B" w:rsidR="002B07CD" w:rsidRDefault="002B07CD" w:rsidP="00275E67">
            <w:pPr>
              <w:pStyle w:val="Standard1"/>
            </w:pPr>
            <w:r>
              <w:t xml:space="preserve">Team member </w:t>
            </w:r>
            <w:r w:rsidR="00A97C64">
              <w:t>3</w:t>
            </w:r>
            <w:r>
              <w:t>:</w:t>
            </w:r>
            <w:r w:rsidR="00A97C64">
              <w:t xml:space="preserve"> Emmanuel Sogelola</w:t>
            </w:r>
          </w:p>
        </w:tc>
        <w:tc>
          <w:tcPr>
            <w:tcW w:w="1428" w:type="dxa"/>
          </w:tcPr>
          <w:p w14:paraId="0376A5E3" w14:textId="77777777" w:rsidR="002B07CD" w:rsidRDefault="002B07CD">
            <w:pPr>
              <w:pStyle w:val="Standard1"/>
            </w:pPr>
          </w:p>
        </w:tc>
      </w:tr>
      <w:bookmarkEnd w:id="3"/>
      <w:tr w:rsidR="002B07CD" w14:paraId="753BB0EE" w14:textId="77777777" w:rsidTr="00A245F2">
        <w:trPr>
          <w:trHeight w:val="465"/>
        </w:trPr>
        <w:tc>
          <w:tcPr>
            <w:tcW w:w="0" w:type="auto"/>
            <w:gridSpan w:val="2"/>
          </w:tcPr>
          <w:p w14:paraId="52AE355B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0041BEA7" w14:textId="77777777" w:rsidR="002B07CD" w:rsidRDefault="002B07CD">
            <w:pPr>
              <w:pStyle w:val="Standard1"/>
            </w:pPr>
          </w:p>
        </w:tc>
      </w:tr>
      <w:tr w:rsidR="002B07CD" w14:paraId="4D9B1233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DFF975F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15ED195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774CACFE" w14:textId="77777777" w:rsidTr="00A97C64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61CE5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F6C62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CDDAB8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4F615DF0" w14:textId="77777777" w:rsidTr="00A97C64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5788B" w14:textId="38402464" w:rsidR="002B07CD" w:rsidRDefault="00A97C64" w:rsidP="00F44F3A">
            <w:pPr>
              <w:pStyle w:val="Standard1"/>
              <w:spacing w:before="120" w:after="120"/>
            </w:pPr>
            <w:r>
              <w:t>Discuss new Project Idea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3E5878" w14:textId="46E7C7EE" w:rsidR="002B07CD" w:rsidRDefault="00A97C64" w:rsidP="00D115B1">
            <w:pPr>
              <w:pStyle w:val="Standard1"/>
              <w:spacing w:before="120" w:after="120"/>
            </w:pPr>
            <w:r>
              <w:t>We talked about options for the project and concluded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C39D" w14:textId="6984DFFE" w:rsidR="002B07CD" w:rsidRDefault="00A97C64" w:rsidP="00D115B1">
            <w:pPr>
              <w:pStyle w:val="Standard1"/>
              <w:spacing w:before="120" w:after="120"/>
            </w:pPr>
            <w:r>
              <w:t>Team</w:t>
            </w:r>
          </w:p>
        </w:tc>
      </w:tr>
      <w:tr w:rsidR="002B07CD" w14:paraId="22A5BC3A" w14:textId="77777777" w:rsidTr="00A97C64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D9C6C" w14:textId="72E5E794" w:rsidR="002B07CD" w:rsidRDefault="00A97C64" w:rsidP="00F44F3A">
            <w:pPr>
              <w:pStyle w:val="Standard1"/>
              <w:spacing w:before="120" w:after="120"/>
            </w:pPr>
            <w:r>
              <w:t>Review new Project Idea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46CC13" w14:textId="2FBF9B70" w:rsidR="002B07CD" w:rsidRDefault="00A97C64" w:rsidP="00F44F3A">
            <w:pPr>
              <w:pStyle w:val="Standard1"/>
              <w:spacing w:before="120" w:after="120"/>
            </w:pPr>
            <w:r>
              <w:t>Broke down the project idea and scoped it out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FE3DF" w14:textId="6F13AAD1" w:rsidR="002B07CD" w:rsidRDefault="00A97C64" w:rsidP="00F44F3A">
            <w:pPr>
              <w:pStyle w:val="Standard1"/>
              <w:spacing w:before="120" w:after="120"/>
            </w:pPr>
            <w:r>
              <w:t>Team</w:t>
            </w:r>
          </w:p>
        </w:tc>
      </w:tr>
      <w:tr w:rsidR="002B07CD" w14:paraId="119B9699" w14:textId="77777777" w:rsidTr="00A97C64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2CB38" w14:textId="67D2A5F4" w:rsidR="002B07CD" w:rsidRDefault="00A97C64" w:rsidP="00136D2C">
            <w:pPr>
              <w:pStyle w:val="Standard1"/>
              <w:spacing w:before="120" w:after="120"/>
            </w:pPr>
            <w:r>
              <w:t>Spread out Tasks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AB0E7D" w14:textId="3348DDF5" w:rsidR="002B07CD" w:rsidRDefault="00A97C64" w:rsidP="00F44F3A">
            <w:pPr>
              <w:pStyle w:val="Standard1"/>
              <w:spacing w:before="120" w:after="120"/>
            </w:pPr>
            <w:r>
              <w:t xml:space="preserve">Assigned Sprint 2 tasks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7C7E0" w14:textId="608D1241" w:rsidR="002B07CD" w:rsidRDefault="00A97C64" w:rsidP="00F44F3A">
            <w:pPr>
              <w:pStyle w:val="Standard1"/>
              <w:spacing w:before="120" w:after="120"/>
            </w:pPr>
            <w:r>
              <w:t>Team</w:t>
            </w:r>
          </w:p>
        </w:tc>
      </w:tr>
      <w:tr w:rsidR="002B07CD" w14:paraId="0686482A" w14:textId="77777777" w:rsidTr="00A97C64">
        <w:trPr>
          <w:trHeight w:val="1992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23BF67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75D5A8" w14:textId="64925224" w:rsidR="00A97C64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A97C64">
              <w:t xml:space="preserve"> 10/19/20</w:t>
            </w:r>
          </w:p>
          <w:p w14:paraId="079A0B72" w14:textId="4A61E529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A97C64">
              <w:t>12</w:t>
            </w:r>
            <w:r w:rsidR="00A03673">
              <w:t xml:space="preserve">:00 </w:t>
            </w:r>
            <w:r w:rsidR="00A97C64">
              <w:t>PM</w:t>
            </w:r>
          </w:p>
          <w:p w14:paraId="3BB5D634" w14:textId="3EEE31C5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A97C64">
              <w:t xml:space="preserve"> Blackboard Collaborate</w:t>
            </w:r>
          </w:p>
          <w:p w14:paraId="49E765CB" w14:textId="4181148B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A97C64">
              <w:t>Discuss Presentation</w:t>
            </w:r>
          </w:p>
          <w:p w14:paraId="4D38F04A" w14:textId="77777777" w:rsidR="002B07CD" w:rsidRDefault="002B07CD" w:rsidP="00F44F3A">
            <w:pPr>
              <w:pStyle w:val="Standard1"/>
              <w:spacing w:before="120" w:after="120"/>
            </w:pPr>
          </w:p>
          <w:p w14:paraId="1C673508" w14:textId="77777777" w:rsidR="002B07CD" w:rsidRDefault="002B07CD" w:rsidP="00F44F3A">
            <w:pPr>
              <w:pStyle w:val="Standard1"/>
              <w:spacing w:before="120" w:after="120"/>
            </w:pPr>
          </w:p>
          <w:p w14:paraId="3E6A27D5" w14:textId="77777777" w:rsidR="002B07CD" w:rsidRDefault="002B07CD" w:rsidP="00F44F3A">
            <w:pPr>
              <w:pStyle w:val="Standard1"/>
              <w:spacing w:before="120" w:after="120"/>
            </w:pPr>
          </w:p>
          <w:p w14:paraId="0986EB80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8054E2A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704A5AE" w14:textId="77777777" w:rsidR="00A97C64" w:rsidRDefault="00A97C64" w:rsidP="00A97C64">
            <w:pPr>
              <w:pStyle w:val="Standard1"/>
            </w:pPr>
            <w:r>
              <w:t xml:space="preserve">Team member 1: </w:t>
            </w:r>
            <w:r>
              <w:rPr>
                <w:sz w:val="22"/>
                <w:szCs w:val="22"/>
              </w:rPr>
              <w:t xml:space="preserve">Yevhenii Zalizniak             </w:t>
            </w:r>
            <w:r>
              <w:t xml:space="preserve">                                   </w:t>
            </w:r>
          </w:p>
          <w:p w14:paraId="5854BB48" w14:textId="77777777" w:rsidR="00A97C64" w:rsidRDefault="00A97C64" w:rsidP="00A97C64">
            <w:pPr>
              <w:pStyle w:val="Standard1"/>
            </w:pPr>
            <w:r>
              <w:t xml:space="preserve">Team member 2: </w:t>
            </w:r>
            <w:r>
              <w:rPr>
                <w:sz w:val="22"/>
                <w:szCs w:val="22"/>
              </w:rPr>
              <w:t xml:space="preserve">Alisher Urazbayev              </w:t>
            </w:r>
            <w:r>
              <w:t xml:space="preserve">                                      </w:t>
            </w:r>
          </w:p>
          <w:p w14:paraId="614A7BCA" w14:textId="5F8E7718" w:rsidR="0016291E" w:rsidRPr="0016291E" w:rsidRDefault="00A97C64" w:rsidP="00A97C64">
            <w:pPr>
              <w:rPr>
                <w:lang w:val="en-GB"/>
              </w:rPr>
            </w:pPr>
            <w:r>
              <w:t>Team member 3: Emmanuel Sogelola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7BD425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688B39FD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C3DAE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03673"/>
    <w:rsid w:val="00A12251"/>
    <w:rsid w:val="00A245F2"/>
    <w:rsid w:val="00A77DC2"/>
    <w:rsid w:val="00A97C64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C1E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2020-10-19T08:55:00Z</dcterms:created>
  <dcterms:modified xsi:type="dcterms:W3CDTF">2020-10-19T08:55:00Z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